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90" w:rsidRDefault="00E87C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5150" cy="261620"/>
                <wp:effectExtent l="0" t="0" r="254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5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E4719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E47190" w:rsidRDefault="00E47190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4719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E47190" w:rsidRDefault="00E47190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4719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E47190" w:rsidRDefault="00E47190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47190" w:rsidRDefault="00E47190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44.5pt;height:20.6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E4719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E47190" w:rsidRDefault="00E4719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4719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E47190" w:rsidRDefault="00E4719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4719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E47190" w:rsidRDefault="00E47190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E47190" w:rsidRDefault="00E47190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E47190" w:rsidRDefault="00E47190"/>
    <w:sdt>
      <w:sdtPr>
        <w:alias w:val="Όνομα βιογραφικού σημειώματος"/>
        <w:tag w:val="Όνομα βιογραφικού σημειώματος"/>
        <w:id w:val="707398252"/>
        <w:placeholder>
          <w:docPart w:val="AFED8FABEFAC4E04B604AE5C84442B21"/>
        </w:placeholder>
        <w:docPartList>
          <w:docPartGallery w:val="Quick Parts"/>
          <w:docPartCategory w:val=" Όνομα βιογραφικού σημειώματος"/>
        </w:docPartList>
      </w:sdtPr>
      <w:sdtEndPr/>
      <w:sdtContent>
        <w:p w:rsidR="00E47190" w:rsidRDefault="00E47190"/>
        <w:tbl>
          <w:tblPr>
            <w:tblStyle w:val="TableGrid"/>
            <w:tblW w:w="5011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71"/>
            <w:gridCol w:w="20"/>
          </w:tblGrid>
          <w:tr w:rsidR="00E47190" w:rsidRPr="005461C5" w:rsidTr="005461C5">
            <w:tc>
              <w:tcPr>
                <w:tcW w:w="4989" w:type="pct"/>
              </w:tcPr>
              <w:p w:rsidR="00E47190" w:rsidRPr="00E87CB0" w:rsidRDefault="00E87CB0">
                <w:pPr>
                  <w:pStyle w:val="a3"/>
                </w:pPr>
                <w:r>
                  <w:t>ΜΠΑΤΖΟΛΗΣ Ελευθέριος</w:t>
                </w:r>
              </w:p>
              <w:p w:rsidR="000719BE" w:rsidRDefault="000719BE">
                <w:pPr>
                  <w:pStyle w:val="NoSpacing"/>
                </w:pPr>
              </w:p>
              <w:p w:rsidR="00E47190" w:rsidRDefault="00E87CB0">
                <w:pPr>
                  <w:pStyle w:val="NoSpacing"/>
                </w:pPr>
                <w:r>
                  <w:t>6973022159</w:t>
                </w:r>
              </w:p>
              <w:p w:rsidR="00E87CB0" w:rsidRDefault="00E87CB0">
                <w:pPr>
                  <w:pStyle w:val="NoSpacing"/>
                  <w:rPr>
                    <w:b/>
                    <w:bCs/>
                  </w:rPr>
                </w:pPr>
              </w:p>
              <w:p w:rsidR="00E47190" w:rsidRPr="005461C5" w:rsidRDefault="00E87CB0">
                <w:pPr>
                  <w:pStyle w:val="NoSpacing"/>
                </w:pPr>
                <w:r>
                  <w:rPr>
                    <w:b/>
                    <w:bCs/>
                  </w:rPr>
                  <w:t>Ομονοίας 119</w:t>
                </w:r>
                <w:r w:rsidR="005461C5" w:rsidRPr="000719BE">
                  <w:t>,</w:t>
                </w:r>
                <w:r w:rsidR="005461C5">
                  <w:t>ΚΑΒΑΛΑ</w:t>
                </w:r>
              </w:p>
              <w:p w:rsidR="00E47190" w:rsidRPr="00E87CB0" w:rsidRDefault="00E87CB0" w:rsidP="00E87CB0">
                <w:pPr>
                  <w:pStyle w:val="NoSpacing"/>
                </w:pPr>
                <w:hyperlink r:id="rId10" w:history="1">
                  <w:r w:rsidRPr="00F765CE">
                    <w:rPr>
                      <w:rStyle w:val="Hyperlink"/>
                      <w:lang w:val="en-US"/>
                    </w:rPr>
                    <w:t>e</w:t>
                  </w:r>
                  <w:r w:rsidRPr="00E87CB0">
                    <w:rPr>
                      <w:rStyle w:val="Hyperlink"/>
                    </w:rPr>
                    <w:t>.</w:t>
                  </w:r>
                  <w:r w:rsidRPr="00F765CE">
                    <w:rPr>
                      <w:rStyle w:val="Hyperlink"/>
                      <w:lang w:val="en-US"/>
                    </w:rPr>
                    <w:t>batzolis</w:t>
                  </w:r>
                  <w:r w:rsidRPr="00E87CB0">
                    <w:rPr>
                      <w:rStyle w:val="Hyperlink"/>
                    </w:rPr>
                    <w:t>@</w:t>
                  </w:r>
                  <w:r w:rsidRPr="00F765CE">
                    <w:rPr>
                      <w:rStyle w:val="Hyperlink"/>
                      <w:lang w:val="en-US"/>
                    </w:rPr>
                    <w:t>gmail</w:t>
                  </w:r>
                  <w:r w:rsidRPr="00E87CB0">
                    <w:rPr>
                      <w:rStyle w:val="Hyperlink"/>
                    </w:rPr>
                    <w:t>.</w:t>
                  </w:r>
                  <w:r w:rsidRPr="00F765CE">
                    <w:rPr>
                      <w:rStyle w:val="Hyperlink"/>
                      <w:lang w:val="en-US"/>
                    </w:rPr>
                    <w:t>com</w:t>
                  </w:r>
                </w:hyperlink>
                <w:r w:rsidRPr="00E87CB0">
                  <w:t xml:space="preserve"> </w:t>
                </w:r>
                <w:r w:rsidR="005461C5" w:rsidRPr="005461C5">
                  <w:t>\</w:t>
                </w:r>
                <w:r w:rsidRPr="00E87CB0">
                  <w:t xml:space="preserve"> </w:t>
                </w:r>
                <w:r w:rsidRPr="00E87CB0">
                  <w:rPr>
                    <w:lang w:val="en-US"/>
                  </w:rPr>
                  <w:t>https</w:t>
                </w:r>
                <w:r w:rsidRPr="00E87CB0">
                  <w:t>://</w:t>
                </w:r>
                <w:r w:rsidRPr="00E87CB0">
                  <w:rPr>
                    <w:lang w:val="en-US"/>
                  </w:rPr>
                  <w:t>github</w:t>
                </w:r>
                <w:r w:rsidRPr="00E87CB0">
                  <w:t>.</w:t>
                </w:r>
                <w:r w:rsidRPr="00E87CB0">
                  <w:rPr>
                    <w:lang w:val="en-US"/>
                  </w:rPr>
                  <w:t>com</w:t>
                </w:r>
                <w:r w:rsidRPr="00E87CB0">
                  <w:t>/</w:t>
                </w:r>
                <w:r w:rsidRPr="00E87CB0">
                  <w:rPr>
                    <w:lang w:val="en-US"/>
                  </w:rPr>
                  <w:t>ebatzolis</w:t>
                </w:r>
              </w:p>
            </w:tc>
            <w:tc>
              <w:tcPr>
                <w:tcW w:w="11" w:type="pct"/>
              </w:tcPr>
              <w:p w:rsidR="00E47190" w:rsidRPr="00E87CB0" w:rsidRDefault="00E47190">
                <w:pPr>
                  <w:pStyle w:val="NoSpacing"/>
                  <w:jc w:val="right"/>
                </w:pPr>
              </w:p>
            </w:tc>
          </w:tr>
        </w:tbl>
        <w:p w:rsidR="00E47190" w:rsidRDefault="0099460B"/>
      </w:sdtContent>
    </w:sdt>
    <w:p w:rsidR="00E47190" w:rsidRDefault="00073AD8">
      <w:pPr>
        <w:pStyle w:val="a9"/>
      </w:pPr>
      <w:r>
        <w:t>Στόχοι</w:t>
      </w:r>
    </w:p>
    <w:p w:rsidR="00E47190" w:rsidRPr="005461C5" w:rsidRDefault="00E87CB0" w:rsidP="005461C5">
      <w:pPr>
        <w:pStyle w:val="a7"/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</w:rPr>
      </w:pPr>
      <w:r>
        <w:t xml:space="preserve">Να μπορώ να γράφω </w:t>
      </w:r>
      <w:r>
        <w:rPr>
          <w:lang w:val="en-US"/>
        </w:rPr>
        <w:t>low</w:t>
      </w:r>
      <w:r w:rsidRPr="00E87CB0">
        <w:t xml:space="preserve"> </w:t>
      </w:r>
      <w:r>
        <w:rPr>
          <w:lang w:val="en-US"/>
        </w:rPr>
        <w:t>level</w:t>
      </w:r>
      <w:r w:rsidRPr="00E87CB0">
        <w:t xml:space="preserve"> </w:t>
      </w:r>
      <w:r>
        <w:rPr>
          <w:lang w:val="en-US"/>
        </w:rPr>
        <w:t>binary</w:t>
      </w:r>
      <w:r w:rsidRPr="00E87CB0">
        <w:t xml:space="preserve"> </w:t>
      </w:r>
      <w:r>
        <w:rPr>
          <w:lang w:val="en-US"/>
        </w:rPr>
        <w:t>driver</w:t>
      </w:r>
      <w:r w:rsidRPr="00E87CB0">
        <w:t xml:space="preserve"> </w:t>
      </w:r>
      <w:r>
        <w:t xml:space="preserve">για </w:t>
      </w:r>
      <w:r>
        <w:rPr>
          <w:lang w:val="en-US"/>
        </w:rPr>
        <w:t>IOT</w:t>
      </w:r>
      <w:r w:rsidRPr="00E87CB0">
        <w:t xml:space="preserve"> </w:t>
      </w:r>
      <w:r>
        <w:t>συσκευές.</w:t>
      </w:r>
      <w:r w:rsidR="005461C5">
        <w:br/>
      </w:r>
      <w:r w:rsidR="005461C5">
        <w:br/>
      </w:r>
      <w:r w:rsidR="00073AD8" w:rsidRPr="005461C5">
        <w:rPr>
          <w:rFonts w:asciiTheme="majorHAnsi" w:eastAsiaTheme="majorEastAsia" w:hAnsiTheme="majorHAnsi" w:cstheme="majorBidi"/>
          <w:b/>
          <w:bCs/>
          <w:color w:val="9B2D1F" w:themeColor="accent2"/>
          <w:sz w:val="28"/>
          <w:szCs w:val="28"/>
        </w:rPr>
        <w:t>Εκπαίδευση</w:t>
      </w:r>
    </w:p>
    <w:p w:rsidR="00E87CB0" w:rsidRPr="00E87CB0" w:rsidRDefault="005461C5" w:rsidP="005461C5">
      <w:r w:rsidRPr="005461C5">
        <w:t>Φ</w:t>
      </w:r>
      <w:r w:rsidR="00E87CB0">
        <w:t>οιτητής</w:t>
      </w:r>
      <w:r w:rsidRPr="005461C5">
        <w:t xml:space="preserve"> στο Τμημα </w:t>
      </w:r>
      <w:r w:rsidR="00E87CB0">
        <w:t xml:space="preserve">Μηχανικών </w:t>
      </w:r>
      <w:r w:rsidR="002B0521">
        <w:t>Πληροφορικής ΑΜΘ  ΤΕ</w:t>
      </w:r>
    </w:p>
    <w:p w:rsidR="005461C5" w:rsidRPr="00E87CB0" w:rsidRDefault="00E87CB0" w:rsidP="005461C5">
      <w:pPr>
        <w:rPr>
          <w:lang w:val="en-US"/>
        </w:rPr>
      </w:pPr>
      <w:r>
        <w:rPr>
          <w:lang w:val="en-US"/>
        </w:rPr>
        <w:t>CC</w:t>
      </w:r>
      <w:r w:rsidRPr="00E87CB0">
        <w:rPr>
          <w:lang w:val="en-US"/>
        </w:rPr>
        <w:t>NA</w:t>
      </w:r>
    </w:p>
    <w:p w:rsidR="00E87CB0" w:rsidRDefault="00E87CB0" w:rsidP="005461C5">
      <w:pPr>
        <w:rPr>
          <w:lang w:val="en-US"/>
        </w:rPr>
      </w:pPr>
      <w:r>
        <w:rPr>
          <w:lang w:val="en-US"/>
        </w:rPr>
        <w:t>Comptia A+</w:t>
      </w:r>
    </w:p>
    <w:p w:rsidR="00E87CB0" w:rsidRDefault="00E87CB0" w:rsidP="005461C5">
      <w:pPr>
        <w:rPr>
          <w:lang w:val="en-US"/>
        </w:rPr>
      </w:pPr>
      <w:r>
        <w:rPr>
          <w:lang w:val="en-US"/>
        </w:rPr>
        <w:t>LPIC level 1/level 2</w:t>
      </w:r>
    </w:p>
    <w:p w:rsidR="00E87CB0" w:rsidRPr="00E87CB0" w:rsidRDefault="00E87CB0" w:rsidP="005461C5">
      <w:pPr>
        <w:rPr>
          <w:lang w:val="en-US"/>
        </w:rPr>
      </w:pPr>
      <w:bookmarkStart w:id="0" w:name="_GoBack"/>
      <w:bookmarkEnd w:id="0"/>
    </w:p>
    <w:p w:rsidR="00E87CB0" w:rsidRPr="00E87CB0" w:rsidRDefault="00E87CB0" w:rsidP="005461C5">
      <w:pPr>
        <w:rPr>
          <w:lang w:val="en-US"/>
        </w:rPr>
      </w:pPr>
    </w:p>
    <w:p w:rsidR="00E47190" w:rsidRDefault="00073AD8">
      <w:pPr>
        <w:pStyle w:val="a9"/>
      </w:pPr>
      <w:r>
        <w:t>Εμπειρία</w:t>
      </w:r>
    </w:p>
    <w:p w:rsidR="002B0521" w:rsidRPr="002B0521" w:rsidRDefault="002B0521" w:rsidP="002B0521"/>
    <w:p w:rsidR="00E47190" w:rsidRDefault="00E87CB0" w:rsidP="00E87CB0">
      <w:pPr>
        <w:pStyle w:val="ListParagraph"/>
        <w:numPr>
          <w:ilvl w:val="0"/>
          <w:numId w:val="21"/>
        </w:numPr>
        <w:spacing w:after="200"/>
      </w:pPr>
      <w:r>
        <w:t xml:space="preserve">11 χρόνια εμπειρία σε </w:t>
      </w:r>
      <w:r>
        <w:rPr>
          <w:lang w:val="en-US"/>
        </w:rPr>
        <w:t>Helpdesk</w:t>
      </w:r>
      <w:r w:rsidRPr="00E87CB0">
        <w:t xml:space="preserve"> </w:t>
      </w:r>
    </w:p>
    <w:p w:rsidR="00E87CB0" w:rsidRDefault="00E87CB0" w:rsidP="00E87CB0">
      <w:pPr>
        <w:pStyle w:val="ListParagraph"/>
        <w:numPr>
          <w:ilvl w:val="0"/>
          <w:numId w:val="21"/>
        </w:numPr>
        <w:spacing w:after="200"/>
      </w:pPr>
      <w:r>
        <w:t xml:space="preserve">2 χρόνια </w:t>
      </w:r>
      <w:r>
        <w:rPr>
          <w:lang w:val="en-US"/>
        </w:rPr>
        <w:t>online</w:t>
      </w:r>
      <w:r w:rsidRPr="00E87CB0">
        <w:t xml:space="preserve"> </w:t>
      </w:r>
      <w:r>
        <w:rPr>
          <w:lang w:val="en-US"/>
        </w:rPr>
        <w:t>freelancing</w:t>
      </w:r>
      <w:r w:rsidRPr="00E87CB0">
        <w:t xml:space="preserve"> </w:t>
      </w:r>
      <w:r>
        <w:t>στην κατασκευή Ιστοσελίδων.</w:t>
      </w:r>
    </w:p>
    <w:p w:rsidR="00E87CB0" w:rsidRDefault="00E87CB0" w:rsidP="00E87CB0">
      <w:pPr>
        <w:pStyle w:val="ListParagraph"/>
        <w:spacing w:after="200"/>
      </w:pPr>
    </w:p>
    <w:sectPr w:rsidR="00E87CB0" w:rsidSect="00E47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1"/>
      <w:pgMar w:top="1440" w:right="1418" w:bottom="1440" w:left="1418" w:header="709" w:footer="709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60B" w:rsidRDefault="0099460B">
      <w:r>
        <w:separator/>
      </w:r>
    </w:p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</w:endnote>
  <w:endnote w:type="continuationSeparator" w:id="0">
    <w:p w:rsidR="0099460B" w:rsidRDefault="0099460B">
      <w:r>
        <w:continuationSeparator/>
      </w:r>
    </w:p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90" w:rsidRDefault="00E87CB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4C47BF69512C4AF782AF59B54616699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47190" w:rsidRDefault="005461C5">
                              <w:pPr>
                                <w:pStyle w:val="aa"/>
                              </w:pPr>
                              <w:r>
                                <w:t>ΝΙΚΟΛΑΟΣ ΧΑΡΠΑΝΤΙΔΗΣ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4C47BF69512C4AF782AF59B546166990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E47190" w:rsidRDefault="005461C5">
                        <w:pPr>
                          <w:pStyle w:val="aa"/>
                        </w:pPr>
                        <w:r>
                          <w:t>ΝΙΚΟΛΑΟΣ ΧΑΡΠΑΝΤΙΔΗΣ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4E1C7C2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190" w:rsidRDefault="0099460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73AD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E47190" w:rsidRDefault="0099460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73AD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90" w:rsidRDefault="00E87CB0">
    <w:pPr>
      <w:rPr>
        <w:sz w:val="10"/>
        <w:szCs w:val="10"/>
      </w:rPr>
    </w:pPr>
    <w:r>
      <w:rPr>
        <w:noProof/>
        <w:sz w:val="10"/>
        <w:szCs w:val="10"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placeholder>
                              <w:docPart w:val="49E49921AF8740B0AD86ACA2713BE693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47190" w:rsidRDefault="005461C5">
                              <w:pPr>
                                <w:pStyle w:val="aa"/>
                              </w:pPr>
                              <w:r>
                                <w:t>ΝΙΚΟΛΑΟΣ ΧΑΡΠΑΝΤΙΔΗΣ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BAZH1v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placeholder>
                        <w:docPart w:val="49E49921AF8740B0AD86ACA2713BE69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E47190" w:rsidRDefault="005461C5">
                        <w:pPr>
                          <w:pStyle w:val="aa"/>
                        </w:pPr>
                        <w:r>
                          <w:t>ΝΙΚΟΛΑΟΣ ΧΑΡΠΑΝΤΙΔΗΣ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CED7C1B" id="AutoShape 19" o:spid="_x0000_s1026" style="position:absolute;margin-left:0;margin-top:0;width:562.05pt;height:743.4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6n/yAa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190" w:rsidRDefault="0099460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73AD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47190" w:rsidRDefault="0099460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73AD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47190" w:rsidRDefault="00E47190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90" w:rsidRDefault="00E87CB0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660" cy="10030460"/>
              <wp:effectExtent l="6985" t="6350" r="14605" b="1206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660" cy="1003046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C233E19" id="AutoShape 11" o:spid="_x0000_s1026" style="position:absolute;margin-left:0;margin-top:0;width:545.8pt;height:789.8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255" t="5715" r="4445" b="698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7190" w:rsidRDefault="00E4719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47190" w:rsidRDefault="00E4719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60B" w:rsidRDefault="0099460B">
      <w:r>
        <w:separator/>
      </w:r>
    </w:p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</w:footnote>
  <w:footnote w:type="continuationSeparator" w:id="0">
    <w:p w:rsidR="0099460B" w:rsidRDefault="0099460B">
      <w:r>
        <w:continuationSeparator/>
      </w:r>
    </w:p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  <w:p w:rsidR="0099460B" w:rsidRDefault="009946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90" w:rsidRDefault="00E47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90" w:rsidRDefault="00E47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90" w:rsidRDefault="00E47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D33003B"/>
    <w:multiLevelType w:val="hybridMultilevel"/>
    <w:tmpl w:val="0B38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21"/>
    <w:rsid w:val="000719BE"/>
    <w:rsid w:val="00073AD8"/>
    <w:rsid w:val="002B0521"/>
    <w:rsid w:val="005461C5"/>
    <w:rsid w:val="0099460B"/>
    <w:rsid w:val="00E47190"/>
    <w:rsid w:val="00E8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1DB015"/>
  <w15:docId w15:val="{7B25E125-EEC9-446C-8D46-E8E37DD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90"/>
    <w:pPr>
      <w:spacing w:after="160"/>
    </w:pPr>
    <w:rPr>
      <w:rFonts w:eastAsiaTheme="minorEastAsia" w:cstheme="minorBidi"/>
      <w:color w:val="000000" w:themeColor="text1"/>
      <w:lang w:val="el-GR"/>
    </w:rPr>
  </w:style>
  <w:style w:type="paragraph" w:styleId="Heading1">
    <w:name w:val="heading 1"/>
    <w:basedOn w:val="Normal"/>
    <w:next w:val="Normal"/>
    <w:link w:val="Heading1Char"/>
    <w:uiPriority w:val="9"/>
    <w:rsid w:val="00E47190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47190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0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47190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4719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90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90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90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90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190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190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0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90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90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90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90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90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90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paragraph" w:styleId="Title">
    <w:name w:val="Title"/>
    <w:basedOn w:val="Normal"/>
    <w:link w:val="TitleChar"/>
    <w:uiPriority w:val="10"/>
    <w:rsid w:val="00E4719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719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rsid w:val="00E47190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90"/>
    <w:rPr>
      <w:rFonts w:asciiTheme="majorHAnsi" w:eastAsiaTheme="majorEastAsia" w:hAnsiTheme="majorHAnsi" w:cstheme="majorBidi"/>
      <w:sz w:val="28"/>
      <w:szCs w:val="28"/>
    </w:rPr>
  </w:style>
  <w:style w:type="character" w:styleId="Strong">
    <w:name w:val="Strong"/>
    <w:uiPriority w:val="22"/>
    <w:qFormat/>
    <w:rsid w:val="00E47190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l-GR"/>
    </w:rPr>
  </w:style>
  <w:style w:type="character" w:styleId="Emphasis">
    <w:name w:val="Emphasis"/>
    <w:uiPriority w:val="20"/>
    <w:qFormat/>
    <w:rsid w:val="00E47190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l-GR"/>
    </w:rPr>
  </w:style>
  <w:style w:type="paragraph" w:customStyle="1" w:styleId="1">
    <w:name w:val="Έντονη σύσταση1"/>
    <w:basedOn w:val="Normal"/>
    <w:link w:val="a"/>
    <w:uiPriority w:val="32"/>
    <w:qFormat/>
    <w:rsid w:val="00E47190"/>
    <w:rPr>
      <w:b/>
      <w:bCs/>
      <w:color w:val="9D3511" w:themeColor="accent1" w:themeShade="BF"/>
      <w:u w:val="single"/>
    </w:rPr>
  </w:style>
  <w:style w:type="character" w:customStyle="1" w:styleId="a">
    <w:name w:val="Χαρακτήρας έντονης σύστασης"/>
    <w:basedOn w:val="DefaultParagraphFont"/>
    <w:link w:val="1"/>
    <w:uiPriority w:val="32"/>
    <w:rsid w:val="00E47190"/>
    <w:rPr>
      <w:b/>
      <w:bCs/>
      <w:color w:val="9D3511" w:themeColor="accent1" w:themeShade="BF"/>
      <w:u w:val="single"/>
    </w:rPr>
  </w:style>
  <w:style w:type="paragraph" w:customStyle="1" w:styleId="10">
    <w:name w:val="Διακριτική σύσταση1"/>
    <w:basedOn w:val="Normal"/>
    <w:link w:val="a0"/>
    <w:uiPriority w:val="31"/>
    <w:qFormat/>
    <w:rsid w:val="00E47190"/>
    <w:rPr>
      <w:color w:val="737373" w:themeColor="text1" w:themeTint="8C"/>
      <w:u w:val="single"/>
    </w:rPr>
  </w:style>
  <w:style w:type="character" w:customStyle="1" w:styleId="a0">
    <w:name w:val="Χαρακτήρας διακριτικής σύστασης"/>
    <w:basedOn w:val="DefaultParagraphFont"/>
    <w:link w:val="10"/>
    <w:uiPriority w:val="31"/>
    <w:rsid w:val="00E47190"/>
    <w:rPr>
      <w:color w:val="737373" w:themeColor="text1" w:themeTint="8C"/>
      <w:u w:val="single"/>
    </w:rPr>
  </w:style>
  <w:style w:type="paragraph" w:customStyle="1" w:styleId="11">
    <w:name w:val="Τίτλος βιβλίου1"/>
    <w:basedOn w:val="Normal"/>
    <w:link w:val="a1"/>
    <w:uiPriority w:val="33"/>
    <w:semiHidden/>
    <w:unhideWhenUsed/>
    <w:qFormat/>
    <w:rsid w:val="00E47190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character" w:customStyle="1" w:styleId="a1">
    <w:name w:val="Χαρακτήρας τίτλου βιβλίου"/>
    <w:basedOn w:val="DefaultParagraphFont"/>
    <w:link w:val="11"/>
    <w:uiPriority w:val="33"/>
    <w:semiHidden/>
    <w:rsid w:val="00E47190"/>
    <w:rPr>
      <w:rFonts w:asciiTheme="majorHAnsi" w:eastAsiaTheme="majorEastAsia" w:hAnsiTheme="majorHAnsi" w:cstheme="majorBidi"/>
      <w:b/>
      <w:bCs/>
      <w:i/>
      <w:iCs/>
      <w:color w:val="855D5D" w:themeColor="accent6"/>
    </w:rPr>
  </w:style>
  <w:style w:type="paragraph" w:customStyle="1" w:styleId="12">
    <w:name w:val="Έντονη έμφαση1"/>
    <w:basedOn w:val="Normal"/>
    <w:link w:val="IntenseEmphasisChar"/>
    <w:uiPriority w:val="21"/>
    <w:qFormat/>
    <w:rsid w:val="00E47190"/>
    <w:rPr>
      <w:b/>
      <w:bCs/>
      <w:i/>
      <w:iCs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12"/>
    <w:uiPriority w:val="21"/>
    <w:rsid w:val="00E47190"/>
    <w:rPr>
      <w:b/>
      <w:bCs/>
      <w:i/>
      <w:iCs/>
      <w:color w:val="7B6A4D" w:themeColor="accent3" w:themeShade="BF"/>
    </w:rPr>
  </w:style>
  <w:style w:type="paragraph" w:customStyle="1" w:styleId="13">
    <w:name w:val="Διακριτική έμφαση1"/>
    <w:basedOn w:val="Normal"/>
    <w:link w:val="a2"/>
    <w:uiPriority w:val="19"/>
    <w:qFormat/>
    <w:rsid w:val="00E47190"/>
    <w:rPr>
      <w:i/>
      <w:iCs/>
      <w:color w:val="737373" w:themeColor="text1" w:themeTint="8C"/>
    </w:rPr>
  </w:style>
  <w:style w:type="character" w:customStyle="1" w:styleId="a2">
    <w:name w:val="Χαρακτήρας διακριτικής έμφασης"/>
    <w:basedOn w:val="DefaultParagraphFont"/>
    <w:link w:val="13"/>
    <w:uiPriority w:val="19"/>
    <w:rsid w:val="00E47190"/>
    <w:rPr>
      <w:i/>
      <w:iCs/>
      <w:color w:val="737373" w:themeColor="text1" w:themeTint="8C"/>
    </w:rPr>
  </w:style>
  <w:style w:type="paragraph" w:styleId="Quote">
    <w:name w:val="Quote"/>
    <w:basedOn w:val="Normal"/>
    <w:link w:val="QuoteChar"/>
    <w:uiPriority w:val="29"/>
    <w:qFormat/>
    <w:rsid w:val="00E47190"/>
    <w:rPr>
      <w:i/>
      <w:iCs/>
      <w:color w:val="7F7F7F" w:themeColor="background1" w:themeShade="7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7190"/>
    <w:rPr>
      <w:i/>
      <w:iCs/>
      <w:color w:val="7F7F7F" w:themeColor="background1" w:themeShade="7F"/>
      <w:sz w:val="24"/>
      <w:szCs w:val="24"/>
    </w:rPr>
  </w:style>
  <w:style w:type="paragraph" w:styleId="IntenseQuote">
    <w:name w:val="Intense Quote"/>
    <w:basedOn w:val="Normal"/>
    <w:uiPriority w:val="30"/>
    <w:qFormat/>
    <w:rsid w:val="00E47190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1"/>
    <w:qFormat/>
    <w:rsid w:val="00E47190"/>
    <w:pPr>
      <w:spacing w:after="0" w:line="240" w:lineRule="auto"/>
    </w:pPr>
    <w:rPr>
      <w:rFonts w:eastAsiaTheme="minorEastAsia" w:cstheme="minorBidi"/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471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190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unhideWhenUsed/>
    <w:rsid w:val="00E471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190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90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90"/>
    <w:rPr>
      <w:rFonts w:eastAsiaTheme="minorEastAsia" w:hAnsi="Tahoma" w:cstheme="minorBidi"/>
      <w:color w:val="000000" w:themeColor="text1"/>
      <w:sz w:val="16"/>
      <w:szCs w:val="16"/>
      <w:lang w:val="el-GR"/>
    </w:rPr>
  </w:style>
  <w:style w:type="paragraph" w:styleId="Caption">
    <w:name w:val="caption"/>
    <w:basedOn w:val="Normal"/>
    <w:next w:val="Normal"/>
    <w:uiPriority w:val="35"/>
    <w:unhideWhenUsed/>
    <w:rsid w:val="00E47190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E47190"/>
    <w:pPr>
      <w:spacing w:after="0" w:line="240" w:lineRule="auto"/>
    </w:pPr>
  </w:style>
  <w:style w:type="paragraph" w:styleId="BlockText">
    <w:name w:val="Block Text"/>
    <w:aliases w:val="Εισαγωγικά"/>
    <w:uiPriority w:val="40"/>
    <w:rsid w:val="00E4719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 w:cstheme="minorBidi"/>
      <w:color w:val="7F7F7F" w:themeColor="background1" w:themeShade="7F"/>
      <w:sz w:val="28"/>
      <w:szCs w:val="28"/>
      <w:lang w:val="el-GR"/>
    </w:rPr>
  </w:style>
  <w:style w:type="paragraph" w:styleId="ListBullet">
    <w:name w:val="List Bullet"/>
    <w:basedOn w:val="Normal"/>
    <w:uiPriority w:val="36"/>
    <w:unhideWhenUsed/>
    <w:qFormat/>
    <w:rsid w:val="00E47190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47190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47190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47190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47190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47190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E47190"/>
    <w:rPr>
      <w:color w:val="CC9900" w:themeColor="hyperlink"/>
      <w:u w:val="single"/>
    </w:rPr>
  </w:style>
  <w:style w:type="paragraph" w:customStyle="1" w:styleId="a3">
    <w:name w:val="Όνομα"/>
    <w:basedOn w:val="Normal"/>
    <w:uiPriority w:val="2"/>
    <w:qFormat/>
    <w:rsid w:val="00E47190"/>
    <w:pPr>
      <w:spacing w:after="0"/>
    </w:pPr>
    <w:rPr>
      <w:rFonts w:asciiTheme="majorHAnsi" w:eastAsiaTheme="majorEastAsia" w:hAnsiTheme="majorHAnsi" w:cstheme="majorBidi"/>
      <w:b/>
      <w:bCs/>
      <w:color w:val="D34817" w:themeColor="accent1"/>
      <w:sz w:val="48"/>
      <w:szCs w:val="48"/>
    </w:rPr>
  </w:style>
  <w:style w:type="character" w:styleId="BookTitle">
    <w:name w:val="Book Title"/>
    <w:basedOn w:val="DefaultParagraphFont"/>
    <w:uiPriority w:val="33"/>
    <w:qFormat/>
    <w:rsid w:val="00E47190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l-GR"/>
    </w:rPr>
  </w:style>
  <w:style w:type="character" w:styleId="IntenseEmphasis">
    <w:name w:val="Intense Emphasis"/>
    <w:basedOn w:val="DefaultParagraphFont"/>
    <w:uiPriority w:val="21"/>
    <w:qFormat/>
    <w:rsid w:val="00E47190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7190"/>
    <w:rPr>
      <w:b/>
      <w:bCs/>
      <w:color w:val="D34817" w:themeColor="accent1"/>
      <w:sz w:val="22"/>
      <w:u w:val="single"/>
    </w:rPr>
  </w:style>
  <w:style w:type="character" w:styleId="SubtleEmphasis">
    <w:name w:val="Subtle Emphasis"/>
    <w:basedOn w:val="DefaultParagraphFont"/>
    <w:uiPriority w:val="19"/>
    <w:qFormat/>
    <w:rsid w:val="00E47190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sid w:val="00E47190"/>
    <w:rPr>
      <w:color w:val="737373" w:themeColor="text1" w:themeTint="8C"/>
      <w:sz w:val="22"/>
      <w:u w:val="single"/>
    </w:rPr>
  </w:style>
  <w:style w:type="character" w:styleId="PlaceholderText">
    <w:name w:val="Placeholder Text"/>
    <w:basedOn w:val="DefaultParagraphFont"/>
    <w:uiPriority w:val="99"/>
    <w:rsid w:val="00E47190"/>
    <w:rPr>
      <w:color w:val="808080"/>
    </w:rPr>
  </w:style>
  <w:style w:type="character" w:customStyle="1" w:styleId="14">
    <w:name w:val="Χαρακτήρας ημερομηνίας δευτερεύουσας ενότητας1"/>
    <w:basedOn w:val="DefaultParagraphFont"/>
    <w:link w:val="a4"/>
    <w:rsid w:val="00E47190"/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paragraph" w:customStyle="1" w:styleId="a5">
    <w:name w:val="Δευτερεύουσα ενότητα"/>
    <w:basedOn w:val="Normal"/>
    <w:next w:val="Normal"/>
    <w:link w:val="a6"/>
    <w:qFormat/>
    <w:rsid w:val="00E47190"/>
    <w:p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a7">
    <w:name w:val="Κείμενο δευτερεύουσας ενότητας"/>
    <w:basedOn w:val="Normal"/>
    <w:qFormat/>
    <w:rsid w:val="00E47190"/>
    <w:pPr>
      <w:spacing w:before="120"/>
      <w:contextualSpacing/>
    </w:pPr>
  </w:style>
  <w:style w:type="paragraph" w:customStyle="1" w:styleId="a4">
    <w:name w:val="Ημερομηνία δευτερεύουσας ενότητας"/>
    <w:basedOn w:val="Normal"/>
    <w:next w:val="Normal"/>
    <w:link w:val="14"/>
    <w:qFormat/>
    <w:rsid w:val="00E4719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696464" w:themeColor="text2"/>
      <w:spacing w:val="20"/>
      <w:sz w:val="24"/>
      <w:szCs w:val="24"/>
    </w:rPr>
  </w:style>
  <w:style w:type="character" w:customStyle="1" w:styleId="a8">
    <w:name w:val="Χαρακτήρας ημερομηνίας δευτερεύουσας ενότητας"/>
    <w:basedOn w:val="DefaultParagraphFont"/>
    <w:rsid w:val="00E47190"/>
    <w:rPr>
      <w:rFonts w:asciiTheme="majorHAnsi" w:hAnsiTheme="majorHAnsi" w:cs="Times New Roman"/>
      <w:b/>
      <w:color w:val="9B2D1F" w:themeColor="accent2"/>
      <w:spacing w:val="20"/>
      <w:sz w:val="28"/>
      <w:szCs w:val="32"/>
    </w:rPr>
  </w:style>
  <w:style w:type="character" w:customStyle="1" w:styleId="a6">
    <w:name w:val="Χαρακτήρας δευτερεύουσας ενότητας"/>
    <w:basedOn w:val="DefaultParagraphFont"/>
    <w:link w:val="a5"/>
    <w:rsid w:val="00E47190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customStyle="1" w:styleId="a9">
    <w:name w:val="Ενότητα"/>
    <w:basedOn w:val="Normal"/>
    <w:next w:val="Normal"/>
    <w:qFormat/>
    <w:rsid w:val="00E47190"/>
    <w:pPr>
      <w:spacing w:before="320" w:after="40" w:line="240" w:lineRule="auto"/>
    </w:pPr>
    <w:rPr>
      <w:rFonts w:asciiTheme="majorHAnsi" w:eastAsiaTheme="majorEastAsia" w:hAnsiTheme="majorHAnsi" w:cstheme="majorBidi"/>
      <w:b/>
      <w:bCs/>
      <w:color w:val="9B2D1F" w:themeColor="accent2"/>
      <w:sz w:val="28"/>
      <w:szCs w:val="28"/>
    </w:rPr>
  </w:style>
  <w:style w:type="paragraph" w:customStyle="1" w:styleId="PlaceholderAutotext32">
    <w:name w:val="PlaceholderAutotext_32"/>
    <w:semiHidden/>
    <w:unhideWhenUsed/>
    <w:rsid w:val="00E47190"/>
    <w:pPr>
      <w:tabs>
        <w:tab w:val="num" w:pos="720"/>
      </w:tabs>
      <w:spacing w:after="0"/>
      <w:ind w:left="360" w:hanging="360"/>
      <w:contextualSpacing/>
    </w:pPr>
    <w:rPr>
      <w:rFonts w:eastAsiaTheme="minorEastAsia" w:cstheme="minorBidi"/>
      <w:color w:val="000000" w:themeColor="text1"/>
      <w:lang w:val="el-GR"/>
    </w:rPr>
  </w:style>
  <w:style w:type="paragraph" w:customStyle="1" w:styleId="aa">
    <w:name w:val="Γκριζαρισμένο κείμενο"/>
    <w:basedOn w:val="NoSpacing"/>
    <w:unhideWhenUsed/>
    <w:qFormat/>
    <w:rsid w:val="00E47190"/>
    <w:rPr>
      <w:rFonts w:asciiTheme="majorHAnsi" w:eastAsiaTheme="majorEastAsia" w:hAnsiTheme="majorHAnsi" w:cstheme="majorBidi"/>
      <w:color w:val="7F7F7F" w:themeColor="text1" w:themeTint="80"/>
      <w:sz w:val="20"/>
      <w:szCs w:val="20"/>
    </w:rPr>
  </w:style>
  <w:style w:type="character" w:customStyle="1" w:styleId="ab">
    <w:name w:val="χαρακτήρας_ημερομηνίας_δευτερεύουσας_ενότητας"/>
    <w:basedOn w:val="DefaultParagraphFont"/>
    <w:uiPriority w:val="99"/>
    <w:unhideWhenUsed/>
    <w:rsid w:val="00E47190"/>
  </w:style>
  <w:style w:type="paragraph" w:styleId="ListParagraph">
    <w:name w:val="List Paragraph"/>
    <w:basedOn w:val="Normal"/>
    <w:uiPriority w:val="6"/>
    <w:qFormat/>
    <w:rsid w:val="00E8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.batzolis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2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ED8FABEFAC4E04B604AE5C84442B2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78AB793-43EF-4AC7-B570-DD981A37EE6B}"/>
      </w:docPartPr>
      <w:docPartBody>
        <w:p w:rsidR="00BC1A05" w:rsidRDefault="00101300">
          <w:pPr>
            <w:pStyle w:val="AFED8FABEFAC4E04B604AE5C84442B21"/>
          </w:pPr>
          <w:r>
            <w:rPr>
              <w:rStyle w:val="PlaceholderText"/>
            </w:rPr>
            <w:t>Επιλέξτε ένα μπλοκ δόμησης.</w:t>
          </w:r>
        </w:p>
      </w:docPartBody>
    </w:docPart>
    <w:docPart>
      <w:docPartPr>
        <w:name w:val="4C47BF69512C4AF782AF59B54616699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14F60620-B9BE-4434-BFF1-E2BB85DAF838}"/>
      </w:docPartPr>
      <w:docPartBody>
        <w:p w:rsidR="00BC1A05" w:rsidRDefault="00101300">
          <w:pPr>
            <w:pStyle w:val="4C47BF69512C4AF782AF59B546166990"/>
          </w:pPr>
          <w:r>
            <w:rPr>
              <w:rStyle w:val="PlaceholderText"/>
              <w:rFonts w:eastAsiaTheme="majorEastAsia" w:cstheme="majorBidi"/>
              <w:szCs w:val="20"/>
            </w:rPr>
            <w:t>[Πληκτρολογήστε το όνομά σας]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1300"/>
    <w:rsid w:val="00101300"/>
    <w:rsid w:val="00BC1A05"/>
    <w:rsid w:val="00BE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rFonts w:eastAsiaTheme="minorEastAsia" w:cstheme="minorBidi"/>
      <w:bCs w:val="0"/>
      <w:iCs w:val="0"/>
      <w:color w:val="808080"/>
      <w:szCs w:val="22"/>
      <w:lang w:val="el-GR"/>
    </w:rPr>
  </w:style>
  <w:style w:type="paragraph" w:customStyle="1" w:styleId="AFED8FABEFAC4E04B604AE5C84442B21">
    <w:name w:val="AFED8FABEFAC4E04B604AE5C84442B21"/>
  </w:style>
  <w:style w:type="paragraph" w:customStyle="1" w:styleId="86EF96A5860C4F0BB42FA79DBEDC90C1">
    <w:name w:val="86EF96A5860C4F0BB42FA79DBEDC90C1"/>
  </w:style>
  <w:style w:type="paragraph" w:customStyle="1" w:styleId="D9AC72F280D04704A69A83A9987163F7">
    <w:name w:val="D9AC72F280D04704A69A83A9987163F7"/>
  </w:style>
  <w:style w:type="paragraph" w:customStyle="1" w:styleId="851FEAC3ADA841E7A118FD20C4CF7E6D">
    <w:name w:val="851FEAC3ADA841E7A118FD20C4CF7E6D"/>
  </w:style>
  <w:style w:type="paragraph" w:customStyle="1" w:styleId="EB499C4DB59D449DB197CAD9C1336461">
    <w:name w:val="EB499C4DB59D449DB197CAD9C1336461"/>
  </w:style>
  <w:style w:type="paragraph" w:customStyle="1" w:styleId="55E3534B6BCD4F8A98372B4757526043">
    <w:name w:val="55E3534B6BCD4F8A98372B4757526043"/>
  </w:style>
  <w:style w:type="paragraph" w:customStyle="1" w:styleId="091836F0FFF045D3BDAFE00E1AE7D6EE">
    <w:name w:val="091836F0FFF045D3BDAFE00E1AE7D6EE"/>
  </w:style>
  <w:style w:type="character" w:customStyle="1" w:styleId="1">
    <w:name w:val="Χαρακτήρας ημερομηνίας δευτερεύουσας ενότητας1"/>
    <w:basedOn w:val="DefaultParagraphFont"/>
    <w:link w:val="a"/>
    <w:rPr>
      <w:rFonts w:asciiTheme="majorHAnsi" w:eastAsiaTheme="majorEastAsia" w:hAnsiTheme="majorHAnsi" w:cstheme="majorBidi"/>
      <w:color w:val="44546A" w:themeColor="text2"/>
      <w:spacing w:val="20"/>
      <w:sz w:val="24"/>
      <w:szCs w:val="24"/>
      <w:lang w:val="el-GR"/>
    </w:rPr>
  </w:style>
  <w:style w:type="paragraph" w:customStyle="1" w:styleId="a">
    <w:name w:val="Ημερομηνία δευτερεύουσας ενότητας"/>
    <w:basedOn w:val="Normal"/>
    <w:next w:val="Normal"/>
    <w:link w:val="1"/>
    <w:qFormat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  <w:lang w:val="el-GR"/>
    </w:rPr>
  </w:style>
  <w:style w:type="paragraph" w:customStyle="1" w:styleId="F838DBA413F844568D12F14097735E56">
    <w:name w:val="F838DBA413F844568D12F14097735E56"/>
  </w:style>
  <w:style w:type="paragraph" w:customStyle="1" w:styleId="F013E02559004E08BD5AB46DD55D8D1F">
    <w:name w:val="F013E02559004E08BD5AB46DD55D8D1F"/>
  </w:style>
  <w:style w:type="paragraph" w:customStyle="1" w:styleId="4B31CD23271E4DA7A2678EA6EAF17BA8">
    <w:name w:val="4B31CD23271E4DA7A2678EA6EAF17BA8"/>
  </w:style>
  <w:style w:type="paragraph" w:customStyle="1" w:styleId="1195C0F0E27A420093589AA077A48C00">
    <w:name w:val="1195C0F0E27A420093589AA077A48C00"/>
  </w:style>
  <w:style w:type="paragraph" w:customStyle="1" w:styleId="B49C7A996EFE4CC993C2C629D01804C3">
    <w:name w:val="B49C7A996EFE4CC993C2C629D01804C3"/>
  </w:style>
  <w:style w:type="paragraph" w:customStyle="1" w:styleId="DDF3A1B59C59472B9C8C1A7F120F8AE2">
    <w:name w:val="DDF3A1B59C59472B9C8C1A7F120F8AE2"/>
  </w:style>
  <w:style w:type="paragraph" w:customStyle="1" w:styleId="305C3B77AEEF45A9BC5CCFD4D0530D91">
    <w:name w:val="305C3B77AEEF45A9BC5CCFD4D0530D91"/>
  </w:style>
  <w:style w:type="paragraph" w:customStyle="1" w:styleId="3EE8164CD0DE4271BFB9B9CE66D631B2">
    <w:name w:val="3EE8164CD0DE4271BFB9B9CE66D631B2"/>
  </w:style>
  <w:style w:type="paragraph" w:customStyle="1" w:styleId="AC84EFCE862B47F9976C21A3D9775947">
    <w:name w:val="AC84EFCE862B47F9976C21A3D9775947"/>
  </w:style>
  <w:style w:type="paragraph" w:customStyle="1" w:styleId="2E10CA427F804274B181D0A254DF374F">
    <w:name w:val="2E10CA427F804274B181D0A254DF374F"/>
  </w:style>
  <w:style w:type="paragraph" w:customStyle="1" w:styleId="4C47BF69512C4AF782AF59B546166990">
    <w:name w:val="4C47BF69512C4AF782AF59B546166990"/>
  </w:style>
  <w:style w:type="paragraph" w:customStyle="1" w:styleId="49E49921AF8740B0AD86ACA2713BE693">
    <w:name w:val="49E49921AF8740B0AD86ACA2713BE6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B7BB1E5D-A05D-4849-A74D-4C630330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ΝΙΚΟΛΑΟΣ ΧΑΡΠΑΝΤΙΔΗΣ</dc:creator>
  <cp:lastModifiedBy>Alexandros Papaioanou</cp:lastModifiedBy>
  <cp:revision>2</cp:revision>
  <dcterms:created xsi:type="dcterms:W3CDTF">2019-03-08T06:01:00Z</dcterms:created>
  <dcterms:modified xsi:type="dcterms:W3CDTF">2019-03-08T06:01:00Z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1032</vt:i4>
  </property>
  <property fmtid="{D5CDD505-2E9C-101B-9397-08002B2CF9AE}" pid="3" name="_Version">
    <vt:lpwstr>0809</vt:lpwstr>
  </property>
</Properties>
</file>